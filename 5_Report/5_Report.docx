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031C35A" w:rsidR="006F3721" w:rsidRPr="00F40045" w:rsidRDefault="006F3721" w:rsidP="00055196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</w:t>
                            </w:r>
                            <w:r w:rsidR="00055196">
                              <w:rPr>
                                <w:rFonts w:ascii="Arial" w:hAnsi="Arial" w:cs="Arial"/>
                                <w:sz w:val="56"/>
                              </w:rPr>
                              <w:t>acman Game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5031C35A" w:rsidR="006F3721" w:rsidRPr="00F40045" w:rsidRDefault="006F3721" w:rsidP="00055196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</w:t>
                      </w:r>
                      <w:r w:rsidR="00055196">
                        <w:rPr>
                          <w:rFonts w:ascii="Arial" w:hAnsi="Arial" w:cs="Arial"/>
                          <w:sz w:val="56"/>
                        </w:rPr>
                        <w:t>acman Game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180D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E0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76F7C75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B066D4B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3D10131" w14:textId="77777777" w:rsidR="001B4CE7" w:rsidRDefault="00055196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Rishita Thotakura</w:t>
            </w:r>
            <w:r w:rsidR="005A020E">
              <w:rPr>
                <w:rFonts w:cs="Arial"/>
              </w:rPr>
              <w:t xml:space="preserve"> </w:t>
            </w:r>
          </w:p>
          <w:p w14:paraId="48DC9A5B" w14:textId="34D92B1F" w:rsidR="005A020E" w:rsidRPr="007B3ACD" w:rsidRDefault="005A020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SFID:105171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3A0797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F7895" w14:textId="77777777" w:rsidR="003A0797" w:rsidRDefault="003A0797" w:rsidP="006A582B">
      <w:r>
        <w:separator/>
      </w:r>
    </w:p>
  </w:endnote>
  <w:endnote w:type="continuationSeparator" w:id="0">
    <w:p w14:paraId="3279FFE4" w14:textId="77777777" w:rsidR="003A0797" w:rsidRDefault="003A0797" w:rsidP="006A582B">
      <w:r>
        <w:continuationSeparator/>
      </w:r>
    </w:p>
  </w:endnote>
  <w:endnote w:type="continuationNotice" w:id="1">
    <w:p w14:paraId="68388FCD" w14:textId="77777777" w:rsidR="003A0797" w:rsidRDefault="003A0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61C33" w14:textId="77777777" w:rsidR="003A0797" w:rsidRDefault="003A0797" w:rsidP="006A582B">
      <w:r>
        <w:separator/>
      </w:r>
    </w:p>
  </w:footnote>
  <w:footnote w:type="continuationSeparator" w:id="0">
    <w:p w14:paraId="0476F8A0" w14:textId="77777777" w:rsidR="003A0797" w:rsidRDefault="003A0797" w:rsidP="006A582B">
      <w:r>
        <w:continuationSeparator/>
      </w:r>
    </w:p>
  </w:footnote>
  <w:footnote w:type="continuationNotice" w:id="1">
    <w:p w14:paraId="45EDAA67" w14:textId="77777777" w:rsidR="003A0797" w:rsidRDefault="003A07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96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6F1C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0797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020E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07367"/>
    <w:rsid w:val="0091008A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1B9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rishita thotakura</cp:lastModifiedBy>
  <cp:revision>4</cp:revision>
  <cp:lastPrinted>2014-03-29T07:34:00Z</cp:lastPrinted>
  <dcterms:created xsi:type="dcterms:W3CDTF">2020-11-11T15:08:00Z</dcterms:created>
  <dcterms:modified xsi:type="dcterms:W3CDTF">2020-11-12T11:42:00Z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